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3A2E" w14:textId="2558664C" w:rsidR="00C067C5" w:rsidRPr="00843164" w:rsidRDefault="00C34A63">
      <w:pPr>
        <w:pStyle w:val="Title"/>
      </w:pPr>
      <w:r>
        <w:t>Dong G</w:t>
      </w:r>
      <w:r w:rsidR="00E67E00">
        <w:t>iang</w:t>
      </w:r>
      <w:r>
        <w:t xml:space="preserve"> Nguyen</w:t>
      </w:r>
    </w:p>
    <w:tbl>
      <w:tblPr>
        <w:tblStyle w:val="ResumeTable"/>
        <w:tblW w:w="5203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440"/>
      </w:tblGrid>
      <w:tr w:rsidR="00260D3F" w:rsidRPr="00843164" w14:paraId="24F03639" w14:textId="77777777" w:rsidTr="00DE51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"/>
          <w:tblHeader/>
        </w:trPr>
        <w:tc>
          <w:tcPr>
            <w:tcW w:w="5000" w:type="pct"/>
          </w:tcPr>
          <w:p w14:paraId="2C29A59A" w14:textId="77777777" w:rsidR="001718B3" w:rsidRDefault="00C34A63" w:rsidP="00D03C5E">
            <w:pPr>
              <w:pStyle w:val="ContactInfo"/>
              <w:spacing w:after="0"/>
            </w:pPr>
            <w:r>
              <w:t>10213 8</w:t>
            </w:r>
            <w:r w:rsidRPr="00C34A63">
              <w:rPr>
                <w:vertAlign w:val="superscript"/>
              </w:rPr>
              <w:t>th</w:t>
            </w:r>
            <w:r>
              <w:t xml:space="preserve"> Ave SW Seattle WA 98146</w:t>
            </w:r>
            <w:r w:rsidR="00260D3F" w:rsidRPr="00843164">
              <w:t> | </w:t>
            </w:r>
            <w:r>
              <w:t>(206) 306 5818</w:t>
            </w:r>
            <w:r w:rsidR="00260D3F" w:rsidRPr="00843164">
              <w:t> | </w:t>
            </w:r>
          </w:p>
          <w:p w14:paraId="451DD7E5" w14:textId="73F832B9" w:rsidR="00260D3F" w:rsidRPr="00843164" w:rsidRDefault="00376D75" w:rsidP="00DE51D6">
            <w:pPr>
              <w:pStyle w:val="ContactInfo"/>
              <w:spacing w:after="0"/>
            </w:pPr>
            <w:hyperlink r:id="rId11" w:history="1">
              <w:r w:rsidR="001718B3" w:rsidRPr="001B5D70">
                <w:rPr>
                  <w:rStyle w:val="Hyperlink"/>
                </w:rPr>
                <w:t>donggnguyen12@gmail.com</w:t>
              </w:r>
            </w:hyperlink>
            <w:r w:rsidR="00C34A63">
              <w:t xml:space="preserve"> | </w:t>
            </w:r>
            <w:hyperlink r:id="rId12" w:history="1">
              <w:r w:rsidR="00610D7A" w:rsidRPr="00610D7A">
                <w:rPr>
                  <w:rStyle w:val="Hyperlink"/>
                </w:rPr>
                <w:t>GitHub</w:t>
              </w:r>
            </w:hyperlink>
            <w:r w:rsidR="00610D7A">
              <w:t xml:space="preserve"> | </w:t>
            </w:r>
            <w:hyperlink r:id="rId13" w:history="1">
              <w:r w:rsidR="00610D7A" w:rsidRPr="00610D7A">
                <w:rPr>
                  <w:rStyle w:val="Hyperlink"/>
                </w:rPr>
                <w:t>LinkedIn</w:t>
              </w:r>
            </w:hyperlink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7A998180176A4E34BF552181C553B626"/>
        </w:placeholder>
        <w:temporary/>
        <w:showingPlcHdr/>
        <w15:appearance w15:val="hidden"/>
      </w:sdtPr>
      <w:sdtEndPr/>
      <w:sdtContent>
        <w:p w14:paraId="03193060" w14:textId="77777777" w:rsidR="00126049" w:rsidRPr="00843164" w:rsidRDefault="00126049" w:rsidP="0033108B">
          <w:pPr>
            <w:pStyle w:val="Heading1"/>
            <w:pBdr>
              <w:bottom w:val="double" w:sz="2" w:space="0" w:color="595959" w:themeColor="text1" w:themeTint="A6"/>
            </w:pBdr>
            <w:spacing w:before="240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Ind w:w="-944" w:type="dxa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14:paraId="503DFE70" w14:textId="77777777" w:rsidTr="00171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662D625" w14:textId="0A58CEAB" w:rsidR="00260D3F" w:rsidRDefault="001718B3" w:rsidP="0033108B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Programming/technical language or Framework</w:t>
            </w:r>
          </w:p>
          <w:p w14:paraId="47D0481C" w14:textId="77777777" w:rsidR="001718B3" w:rsidRDefault="001718B3" w:rsidP="0033108B">
            <w:pPr>
              <w:pStyle w:val="ListParagraph"/>
              <w:numPr>
                <w:ilvl w:val="1"/>
                <w:numId w:val="16"/>
              </w:numPr>
              <w:jc w:val="both"/>
            </w:pPr>
            <w:r>
              <w:t>HTML &amp; CSS</w:t>
            </w:r>
          </w:p>
          <w:p w14:paraId="1F8675B8" w14:textId="0BFD2AF3" w:rsidR="001718B3" w:rsidRDefault="001718B3" w:rsidP="0033108B">
            <w:pPr>
              <w:pStyle w:val="ListParagraph"/>
              <w:numPr>
                <w:ilvl w:val="1"/>
                <w:numId w:val="16"/>
              </w:numPr>
              <w:jc w:val="both"/>
            </w:pPr>
            <w:r>
              <w:t>JavaScript</w:t>
            </w:r>
          </w:p>
          <w:p w14:paraId="0A6561EE" w14:textId="5455DCBF" w:rsidR="001718B3" w:rsidRDefault="001718B3" w:rsidP="0033108B">
            <w:pPr>
              <w:pStyle w:val="ListParagraph"/>
              <w:numPr>
                <w:ilvl w:val="1"/>
                <w:numId w:val="16"/>
              </w:numPr>
              <w:jc w:val="both"/>
            </w:pPr>
            <w:proofErr w:type="spellStart"/>
            <w:r>
              <w:t>Reactjs</w:t>
            </w:r>
            <w:proofErr w:type="spellEnd"/>
          </w:p>
          <w:p w14:paraId="0F3E065E" w14:textId="77777777" w:rsidR="001718B3" w:rsidRDefault="001718B3" w:rsidP="0033108B">
            <w:pPr>
              <w:pStyle w:val="ListParagraph"/>
              <w:numPr>
                <w:ilvl w:val="1"/>
                <w:numId w:val="16"/>
              </w:numPr>
              <w:jc w:val="both"/>
            </w:pPr>
            <w:r>
              <w:t>Java</w:t>
            </w:r>
          </w:p>
          <w:p w14:paraId="4D188C57" w14:textId="77777777" w:rsidR="001718B3" w:rsidRDefault="001718B3" w:rsidP="0033108B">
            <w:pPr>
              <w:pStyle w:val="ListParagraph"/>
              <w:numPr>
                <w:ilvl w:val="1"/>
                <w:numId w:val="16"/>
              </w:numPr>
              <w:jc w:val="both"/>
            </w:pPr>
            <w:r>
              <w:t>Python</w:t>
            </w:r>
          </w:p>
          <w:p w14:paraId="232E3B4E" w14:textId="77777777" w:rsidR="001718B3" w:rsidRDefault="001718B3" w:rsidP="0033108B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Technology:</w:t>
            </w:r>
          </w:p>
          <w:p w14:paraId="683D63DF" w14:textId="77777777" w:rsidR="001718B3" w:rsidRDefault="001718B3" w:rsidP="0033108B">
            <w:pPr>
              <w:pStyle w:val="ListParagraph"/>
              <w:numPr>
                <w:ilvl w:val="1"/>
                <w:numId w:val="16"/>
              </w:numPr>
              <w:jc w:val="both"/>
            </w:pPr>
            <w:r>
              <w:t>Visual studio code</w:t>
            </w:r>
          </w:p>
          <w:p w14:paraId="61D28360" w14:textId="787E5C69" w:rsidR="001718B3" w:rsidRDefault="001718B3" w:rsidP="0033108B">
            <w:pPr>
              <w:pStyle w:val="ListParagraph"/>
              <w:numPr>
                <w:ilvl w:val="1"/>
                <w:numId w:val="16"/>
              </w:numPr>
              <w:jc w:val="both"/>
            </w:pPr>
            <w:r>
              <w:t>Git &amp; GitHub</w:t>
            </w:r>
          </w:p>
          <w:p w14:paraId="6CD260BD" w14:textId="77777777" w:rsidR="001718B3" w:rsidRDefault="001718B3" w:rsidP="0033108B">
            <w:pPr>
              <w:pStyle w:val="ListParagraph"/>
              <w:numPr>
                <w:ilvl w:val="1"/>
                <w:numId w:val="16"/>
              </w:numPr>
              <w:jc w:val="both"/>
            </w:pPr>
            <w:r>
              <w:t>Firebase</w:t>
            </w:r>
          </w:p>
          <w:p w14:paraId="6D33A976" w14:textId="77777777" w:rsidR="001718B3" w:rsidRDefault="001718B3" w:rsidP="0033108B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Other:</w:t>
            </w:r>
          </w:p>
          <w:p w14:paraId="78618526" w14:textId="77777777" w:rsidR="001718B3" w:rsidRPr="00843164" w:rsidRDefault="001718B3" w:rsidP="0033108B">
            <w:pPr>
              <w:pStyle w:val="ListParagraph"/>
              <w:numPr>
                <w:ilvl w:val="1"/>
                <w:numId w:val="16"/>
              </w:numPr>
              <w:jc w:val="both"/>
            </w:pPr>
            <w:r>
              <w:t>Can speak Vietnamese and English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BC7B38EB74224E99AA2BB9A12F675F9F"/>
        </w:placeholder>
        <w:temporary/>
        <w:showingPlcHdr/>
        <w15:appearance w15:val="hidden"/>
      </w:sdtPr>
      <w:sdtEndPr/>
      <w:sdtContent>
        <w:p w14:paraId="275339B6" w14:textId="77777777" w:rsidR="00843164" w:rsidRPr="00843164" w:rsidRDefault="00843164" w:rsidP="00D03C5E">
          <w:pPr>
            <w:pStyle w:val="Heading1"/>
            <w:spacing w:before="360"/>
          </w:pPr>
          <w:r w:rsidRPr="00843164">
            <w:t>Education</w:t>
          </w:r>
        </w:p>
      </w:sdtContent>
    </w:sdt>
    <w:tbl>
      <w:tblPr>
        <w:tblStyle w:val="ResumeTable"/>
        <w:tblW w:w="4718" w:type="pct"/>
        <w:tblLook w:val="0620" w:firstRow="1" w:lastRow="0" w:firstColumn="0" w:lastColumn="0" w:noHBand="1" w:noVBand="1"/>
        <w:tblDescription w:val="Education table"/>
      </w:tblPr>
      <w:tblGrid>
        <w:gridCol w:w="1799"/>
        <w:gridCol w:w="6761"/>
      </w:tblGrid>
      <w:tr w:rsidR="00843164" w:rsidRPr="00843164" w14:paraId="77B3DFE8" w14:textId="77777777" w:rsidTr="00331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  <w:tblHeader/>
        </w:trPr>
        <w:tc>
          <w:tcPr>
            <w:tcW w:w="1051" w:type="pct"/>
          </w:tcPr>
          <w:p w14:paraId="3ED9D52E" w14:textId="4608F5E1" w:rsidR="00843164" w:rsidRPr="00843164" w:rsidRDefault="00D1232A" w:rsidP="0033108B">
            <w:pPr>
              <w:pStyle w:val="Date"/>
              <w:spacing w:after="0"/>
            </w:pPr>
            <w:r>
              <w:t>12/2020</w:t>
            </w:r>
            <w:r w:rsidR="00843164">
              <w:t>-</w:t>
            </w:r>
            <w:r>
              <w:t>present</w:t>
            </w:r>
          </w:p>
        </w:tc>
        <w:tc>
          <w:tcPr>
            <w:tcW w:w="3949" w:type="pct"/>
          </w:tcPr>
          <w:p w14:paraId="4BF25DCE" w14:textId="77777777" w:rsidR="00843164" w:rsidRDefault="00D1232A" w:rsidP="0033108B">
            <w:pPr>
              <w:spacing w:after="0"/>
              <w:rPr>
                <w:rStyle w:val="Emphasis"/>
              </w:rPr>
            </w:pPr>
            <w:r>
              <w:t xml:space="preserve">Associate of </w:t>
            </w:r>
            <w:r w:rsidR="00DE51D6">
              <w:t>Science</w:t>
            </w:r>
            <w:r w:rsidR="00DE51D6" w:rsidRPr="00843164">
              <w:t>, Seattle</w:t>
            </w:r>
            <w:r>
              <w:t xml:space="preserve"> </w:t>
            </w:r>
            <w:proofErr w:type="gramStart"/>
            <w:r>
              <w:t>WA</w:t>
            </w:r>
            <w:r w:rsidR="00843164" w:rsidRPr="00843164">
              <w:t>,  </w:t>
            </w:r>
            <w:r>
              <w:rPr>
                <w:rStyle w:val="Emphasis"/>
              </w:rPr>
              <w:t>South</w:t>
            </w:r>
            <w:proofErr w:type="gramEnd"/>
            <w:r>
              <w:rPr>
                <w:rStyle w:val="Emphasis"/>
              </w:rPr>
              <w:t xml:space="preserve"> Seattle College</w:t>
            </w:r>
          </w:p>
          <w:p w14:paraId="45D42C4A" w14:textId="6256ECE8" w:rsidR="00A343DD" w:rsidRPr="00843164" w:rsidRDefault="00A343DD" w:rsidP="0033108B">
            <w:pPr>
              <w:spacing w:after="0"/>
            </w:pPr>
            <w:r>
              <w:t>Expect to graduate in October 2022</w:t>
            </w:r>
            <w:r w:rsidR="00CC0874">
              <w:t xml:space="preserve"> (GPA:3.96)</w:t>
            </w:r>
          </w:p>
        </w:tc>
      </w:tr>
    </w:tbl>
    <w:p w14:paraId="4AA1BCFE" w14:textId="342DD051" w:rsidR="00126049" w:rsidRPr="00843164" w:rsidRDefault="00DE51D6" w:rsidP="00D03C5E">
      <w:pPr>
        <w:pStyle w:val="Heading1"/>
        <w:spacing w:before="360"/>
      </w:pPr>
      <w:r>
        <w:t>Project</w:t>
      </w:r>
    </w:p>
    <w:tbl>
      <w:tblPr>
        <w:tblStyle w:val="ResumeTable"/>
        <w:tblW w:w="5773" w:type="pct"/>
        <w:tblInd w:w="-1554" w:type="dxa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0475"/>
      </w:tblGrid>
      <w:tr w:rsidR="00260D3F" w:rsidRPr="00843164" w14:paraId="5225B069" w14:textId="77777777" w:rsidTr="00331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4"/>
          <w:tblHeader/>
        </w:trPr>
        <w:tc>
          <w:tcPr>
            <w:tcW w:w="5000" w:type="pct"/>
          </w:tcPr>
          <w:p w14:paraId="12FE7EE4" w14:textId="6751D557" w:rsidR="00260D3F" w:rsidRDefault="00ED212E" w:rsidP="0033108B">
            <w:pPr>
              <w:spacing w:after="0"/>
            </w:pPr>
            <w:r>
              <w:tab/>
            </w:r>
            <w:r w:rsidR="00DE51D6">
              <w:t xml:space="preserve">Please note that some of my website is hosted on Heroku, so it can take </w:t>
            </w:r>
            <w:proofErr w:type="gramStart"/>
            <w:r w:rsidR="00DE51D6">
              <w:t>pretty long</w:t>
            </w:r>
            <w:proofErr w:type="gramEnd"/>
            <w:r w:rsidR="00DE51D6">
              <w:t xml:space="preserve"> to wait until the website completely load</w:t>
            </w:r>
          </w:p>
          <w:p w14:paraId="643799D3" w14:textId="3E82D083" w:rsidR="007B34F9" w:rsidRDefault="00376D75" w:rsidP="007B34F9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  <w:szCs w:val="24"/>
                <w:u w:val="single"/>
              </w:rPr>
            </w:pPr>
            <w:hyperlink r:id="rId14" w:history="1">
              <w:r w:rsidR="007B34F9" w:rsidRPr="00DB5CF9">
                <w:rPr>
                  <w:rStyle w:val="Hyperlink"/>
                  <w:sz w:val="24"/>
                  <w:szCs w:val="24"/>
                </w:rPr>
                <w:t>Netflix clone</w:t>
              </w:r>
            </w:hyperlink>
          </w:p>
          <w:p w14:paraId="44152BEA" w14:textId="77777777" w:rsidR="007B34F9" w:rsidRDefault="007B34F9" w:rsidP="007B34F9">
            <w:pPr>
              <w:pStyle w:val="ListParagraph"/>
            </w:pPr>
            <w:r>
              <w:t xml:space="preserve">Using </w:t>
            </w:r>
            <w:proofErr w:type="spellStart"/>
            <w:r>
              <w:t>Reactjs</w:t>
            </w:r>
            <w:proofErr w:type="spellEnd"/>
            <w:r>
              <w:t xml:space="preserve"> requesting API from </w:t>
            </w:r>
            <w:proofErr w:type="spellStart"/>
            <w:r>
              <w:t>tmdb</w:t>
            </w:r>
            <w:proofErr w:type="spellEnd"/>
            <w:r>
              <w:t>, movie-trailer to build a Netflix clone, which will show many specific movie sections, and searching for movie trailer, add movie to my list, search movie by name (note: because I still working on the loading page so there will be a full green page for 1s before seeing the website)</w:t>
            </w:r>
          </w:p>
          <w:p w14:paraId="1B886851" w14:textId="32B83E03" w:rsidR="007B34F9" w:rsidRDefault="00376D75" w:rsidP="007B34F9">
            <w:pPr>
              <w:pStyle w:val="ListParagraph"/>
              <w:numPr>
                <w:ilvl w:val="1"/>
                <w:numId w:val="18"/>
              </w:numPr>
            </w:pPr>
            <w:hyperlink r:id="rId15" w:history="1">
              <w:r w:rsidR="007B34F9" w:rsidRPr="00F30A68">
                <w:rPr>
                  <w:rStyle w:val="Hyperlink"/>
                </w:rPr>
                <w:t>Demo</w:t>
              </w:r>
            </w:hyperlink>
          </w:p>
          <w:p w14:paraId="497264F7" w14:textId="1D59DD38" w:rsidR="007B34F9" w:rsidRDefault="00376D75" w:rsidP="007B34F9">
            <w:pPr>
              <w:pStyle w:val="ListParagraph"/>
              <w:numPr>
                <w:ilvl w:val="1"/>
                <w:numId w:val="18"/>
              </w:numPr>
            </w:pPr>
            <w:hyperlink r:id="rId16" w:history="1">
              <w:r w:rsidR="007B34F9" w:rsidRPr="00A53714">
                <w:rPr>
                  <w:rStyle w:val="Hyperlink"/>
                </w:rPr>
                <w:t>Code</w:t>
              </w:r>
            </w:hyperlink>
          </w:p>
          <w:p w14:paraId="686F275E" w14:textId="6370ABCF" w:rsidR="00ED212E" w:rsidRPr="00ED212E" w:rsidRDefault="00376D75" w:rsidP="0033108B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  <w:szCs w:val="24"/>
                <w:u w:val="single"/>
              </w:rPr>
            </w:pPr>
            <w:hyperlink r:id="rId17" w:history="1">
              <w:r w:rsidR="00ED212E" w:rsidRPr="00DB5CF9">
                <w:rPr>
                  <w:rStyle w:val="Hyperlink"/>
                  <w:sz w:val="24"/>
                  <w:szCs w:val="24"/>
                </w:rPr>
                <w:t>Shoe selling website</w:t>
              </w:r>
            </w:hyperlink>
          </w:p>
          <w:p w14:paraId="49B3EE14" w14:textId="0C06150B" w:rsidR="00ED212E" w:rsidRDefault="00ED212E" w:rsidP="0033108B">
            <w:pPr>
              <w:pStyle w:val="ListParagraph"/>
            </w:pPr>
            <w:r>
              <w:t xml:space="preserve">Using Firebase as a database to store all product and using </w:t>
            </w:r>
            <w:proofErr w:type="spellStart"/>
            <w:r>
              <w:t>Reactjs</w:t>
            </w:r>
            <w:proofErr w:type="spellEnd"/>
            <w:r>
              <w:t xml:space="preserve"> to create a commercial website base on that database with many functions like filter product, add to cart etc.</w:t>
            </w:r>
          </w:p>
          <w:p w14:paraId="5C109549" w14:textId="77777777" w:rsidR="00ED212E" w:rsidRDefault="00376D75" w:rsidP="0033108B">
            <w:pPr>
              <w:pStyle w:val="ListParagraph"/>
              <w:numPr>
                <w:ilvl w:val="1"/>
                <w:numId w:val="18"/>
              </w:numPr>
            </w:pPr>
            <w:hyperlink r:id="rId18" w:history="1">
              <w:r w:rsidR="00ED212E" w:rsidRPr="00ED212E">
                <w:rPr>
                  <w:rStyle w:val="Hyperlink"/>
                </w:rPr>
                <w:t>Demo</w:t>
              </w:r>
            </w:hyperlink>
          </w:p>
          <w:p w14:paraId="3A9F13F7" w14:textId="77777777" w:rsidR="00ED212E" w:rsidRDefault="00376D75" w:rsidP="0033108B">
            <w:pPr>
              <w:pStyle w:val="ListParagraph"/>
              <w:numPr>
                <w:ilvl w:val="1"/>
                <w:numId w:val="18"/>
              </w:numPr>
            </w:pPr>
            <w:hyperlink r:id="rId19" w:history="1">
              <w:r w:rsidR="00ED212E" w:rsidRPr="00ED212E">
                <w:rPr>
                  <w:rStyle w:val="Hyperlink"/>
                </w:rPr>
                <w:t>Code</w:t>
              </w:r>
            </w:hyperlink>
          </w:p>
          <w:p w14:paraId="63753DCD" w14:textId="2CE7A8D5" w:rsidR="00ED212E" w:rsidRPr="003D5864" w:rsidRDefault="00376D75" w:rsidP="0033108B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u w:val="single"/>
              </w:rPr>
            </w:pPr>
            <w:hyperlink r:id="rId20" w:history="1">
              <w:r w:rsidR="00ED212E" w:rsidRPr="00DB5CF9">
                <w:rPr>
                  <w:rStyle w:val="Hyperlink"/>
                  <w:sz w:val="24"/>
                  <w:szCs w:val="24"/>
                </w:rPr>
                <w:t>Weather App</w:t>
              </w:r>
            </w:hyperlink>
          </w:p>
          <w:p w14:paraId="7D5FF913" w14:textId="3100F435" w:rsidR="003D5864" w:rsidRDefault="003D5864" w:rsidP="0033108B">
            <w:pPr>
              <w:pStyle w:val="ListParagraph"/>
            </w:pPr>
            <w:r>
              <w:t xml:space="preserve">Requesting API from </w:t>
            </w:r>
            <w:proofErr w:type="spellStart"/>
            <w:r>
              <w:t>weatherapi</w:t>
            </w:r>
            <w:proofErr w:type="spellEnd"/>
            <w:r>
              <w:t xml:space="preserve"> and using </w:t>
            </w:r>
            <w:proofErr w:type="spellStart"/>
            <w:r>
              <w:t>Reactjs</w:t>
            </w:r>
            <w:proofErr w:type="spellEnd"/>
            <w:r>
              <w:t xml:space="preserve"> to create a weather app, which can show the current and 3 days forecast in specific location</w:t>
            </w:r>
          </w:p>
          <w:p w14:paraId="34DE7619" w14:textId="698A87BF" w:rsidR="003D5864" w:rsidRDefault="00376D75" w:rsidP="0033108B">
            <w:pPr>
              <w:pStyle w:val="ListParagraph"/>
              <w:numPr>
                <w:ilvl w:val="1"/>
                <w:numId w:val="18"/>
              </w:numPr>
            </w:pPr>
            <w:hyperlink r:id="rId21" w:history="1">
              <w:r w:rsidR="003D5864" w:rsidRPr="003D5864">
                <w:rPr>
                  <w:rStyle w:val="Hyperlink"/>
                </w:rPr>
                <w:t>Demo</w:t>
              </w:r>
            </w:hyperlink>
          </w:p>
          <w:p w14:paraId="66D371AB" w14:textId="77777777" w:rsidR="003D5864" w:rsidRPr="00DB4624" w:rsidRDefault="00376D75" w:rsidP="007B34F9">
            <w:pPr>
              <w:pStyle w:val="ListParagraph"/>
              <w:numPr>
                <w:ilvl w:val="1"/>
                <w:numId w:val="18"/>
              </w:numPr>
              <w:rPr>
                <w:rStyle w:val="Hyperlink"/>
                <w:color w:val="595959" w:themeColor="text1" w:themeTint="A6"/>
                <w:u w:val="none"/>
              </w:rPr>
            </w:pPr>
            <w:hyperlink r:id="rId22" w:history="1">
              <w:r w:rsidR="003D5864" w:rsidRPr="003D5864">
                <w:rPr>
                  <w:rStyle w:val="Hyperlink"/>
                </w:rPr>
                <w:t>Code</w:t>
              </w:r>
            </w:hyperlink>
          </w:p>
          <w:p w14:paraId="39DC43E6" w14:textId="54735011" w:rsidR="00DB4624" w:rsidRPr="00843164" w:rsidRDefault="00DB4624" w:rsidP="00A91977">
            <w:pPr>
              <w:pStyle w:val="ListParagraph"/>
              <w:ind w:left="1440"/>
            </w:pPr>
          </w:p>
        </w:tc>
      </w:tr>
    </w:tbl>
    <w:p w14:paraId="542D70A3" w14:textId="444A7A7F" w:rsidR="00260D3F" w:rsidRDefault="00DB4624" w:rsidP="00DB4624">
      <w:pPr>
        <w:pStyle w:val="Heading1"/>
      </w:pPr>
      <w:r>
        <w:lastRenderedPageBreak/>
        <w:t>EXPERIENCE</w:t>
      </w:r>
    </w:p>
    <w:p w14:paraId="45AF66CE" w14:textId="37066094" w:rsidR="00DB4624" w:rsidRDefault="00DB4624" w:rsidP="00DB4624">
      <w:pPr>
        <w:spacing w:before="60"/>
      </w:pPr>
      <w:r w:rsidRPr="00DB4624">
        <w:rPr>
          <w:sz w:val="24"/>
          <w:szCs w:val="24"/>
        </w:rPr>
        <w:t>1/2020-present</w:t>
      </w:r>
      <w:r>
        <w:tab/>
        <w:t xml:space="preserve">Food server, </w:t>
      </w:r>
      <w:proofErr w:type="spellStart"/>
      <w:r>
        <w:t>Meekong</w:t>
      </w:r>
      <w:proofErr w:type="spellEnd"/>
      <w:r>
        <w:t xml:space="preserve"> bar </w:t>
      </w:r>
    </w:p>
    <w:p w14:paraId="48AAF202" w14:textId="773394BC" w:rsidR="00DB4624" w:rsidRDefault="00DB4624" w:rsidP="00DB4624">
      <w:pPr>
        <w:pStyle w:val="ListParagraph"/>
        <w:numPr>
          <w:ilvl w:val="0"/>
          <w:numId w:val="18"/>
        </w:numPr>
      </w:pPr>
      <w:r>
        <w:t>Job duty:</w:t>
      </w:r>
    </w:p>
    <w:p w14:paraId="33415E6B" w14:textId="39031CB6" w:rsidR="00DB4624" w:rsidRDefault="00DB4624" w:rsidP="00DB4624">
      <w:pPr>
        <w:pStyle w:val="ListParagraph"/>
        <w:numPr>
          <w:ilvl w:val="1"/>
          <w:numId w:val="18"/>
        </w:numPr>
      </w:pPr>
      <w:r>
        <w:t xml:space="preserve">Work in a team to serve food on time </w:t>
      </w:r>
    </w:p>
    <w:p w14:paraId="5F3BD330" w14:textId="47877982" w:rsidR="00DB4624" w:rsidRDefault="00DB4624" w:rsidP="00DB4624">
      <w:pPr>
        <w:pStyle w:val="ListParagraph"/>
        <w:numPr>
          <w:ilvl w:val="1"/>
          <w:numId w:val="18"/>
        </w:numPr>
      </w:pPr>
      <w:r>
        <w:t xml:space="preserve">Update menu choices by time </w:t>
      </w:r>
    </w:p>
    <w:p w14:paraId="03227989" w14:textId="2A030283" w:rsidR="00DB4624" w:rsidRDefault="00DB4624" w:rsidP="00DB4624">
      <w:pPr>
        <w:pStyle w:val="ListParagraph"/>
        <w:numPr>
          <w:ilvl w:val="1"/>
          <w:numId w:val="18"/>
        </w:numPr>
      </w:pPr>
      <w:r>
        <w:t xml:space="preserve">Become communicator for customers and kitchen staff </w:t>
      </w:r>
    </w:p>
    <w:p w14:paraId="1481BBE0" w14:textId="71C718C4" w:rsidR="00DB4624" w:rsidRDefault="00DB4624" w:rsidP="00DB4624">
      <w:pPr>
        <w:pStyle w:val="ListParagraph"/>
        <w:numPr>
          <w:ilvl w:val="1"/>
          <w:numId w:val="18"/>
        </w:numPr>
      </w:pPr>
      <w:r>
        <w:t xml:space="preserve">Manage and estimate accurate delivery time </w:t>
      </w:r>
    </w:p>
    <w:p w14:paraId="40D94E87" w14:textId="38D4BDDF" w:rsidR="00DB4624" w:rsidRDefault="00DB4624" w:rsidP="00DB4624">
      <w:pPr>
        <w:pStyle w:val="ListParagraph"/>
        <w:numPr>
          <w:ilvl w:val="0"/>
          <w:numId w:val="18"/>
        </w:numPr>
      </w:pPr>
      <w:r>
        <w:t xml:space="preserve">Accomplish: </w:t>
      </w:r>
    </w:p>
    <w:p w14:paraId="6BE34050" w14:textId="0C6A8E21" w:rsidR="00DB4624" w:rsidRDefault="00DB4624" w:rsidP="00DB4624">
      <w:pPr>
        <w:pStyle w:val="ListParagraph"/>
        <w:numPr>
          <w:ilvl w:val="1"/>
          <w:numId w:val="18"/>
        </w:numPr>
      </w:pPr>
      <w:r>
        <w:t xml:space="preserve">Training two new employee to handle daily shift </w:t>
      </w:r>
    </w:p>
    <w:p w14:paraId="23BD45AE" w14:textId="42D8DC91" w:rsidR="00DB4624" w:rsidRPr="003D5864" w:rsidRDefault="00DB4624" w:rsidP="00DB4624">
      <w:pPr>
        <w:pStyle w:val="ListParagraph"/>
        <w:numPr>
          <w:ilvl w:val="1"/>
          <w:numId w:val="18"/>
        </w:numPr>
      </w:pPr>
      <w:r>
        <w:t>Full access to change order in the point-of-sale system (POS)</w:t>
      </w:r>
    </w:p>
    <w:sectPr w:rsidR="00DB4624" w:rsidRPr="003D5864">
      <w:footerReference w:type="default" r:id="rId23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7298" w14:textId="77777777" w:rsidR="005D10C7" w:rsidRDefault="005D10C7">
      <w:pPr>
        <w:spacing w:after="0"/>
      </w:pPr>
      <w:r>
        <w:separator/>
      </w:r>
    </w:p>
    <w:p w14:paraId="6CC62C66" w14:textId="77777777" w:rsidR="005D10C7" w:rsidRDefault="005D10C7"/>
  </w:endnote>
  <w:endnote w:type="continuationSeparator" w:id="0">
    <w:p w14:paraId="2F146013" w14:textId="77777777" w:rsidR="005D10C7" w:rsidRDefault="005D10C7">
      <w:pPr>
        <w:spacing w:after="0"/>
      </w:pPr>
      <w:r>
        <w:continuationSeparator/>
      </w:r>
    </w:p>
    <w:p w14:paraId="3BB674FF" w14:textId="77777777" w:rsidR="005D10C7" w:rsidRDefault="005D10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A5A2C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F0982" w14:textId="77777777" w:rsidR="005D10C7" w:rsidRDefault="005D10C7">
      <w:pPr>
        <w:spacing w:after="0"/>
      </w:pPr>
      <w:r>
        <w:separator/>
      </w:r>
    </w:p>
    <w:p w14:paraId="144C9E31" w14:textId="77777777" w:rsidR="005D10C7" w:rsidRDefault="005D10C7"/>
  </w:footnote>
  <w:footnote w:type="continuationSeparator" w:id="0">
    <w:p w14:paraId="4C87D135" w14:textId="77777777" w:rsidR="005D10C7" w:rsidRDefault="005D10C7">
      <w:pPr>
        <w:spacing w:after="0"/>
      </w:pPr>
      <w:r>
        <w:continuationSeparator/>
      </w:r>
    </w:p>
    <w:p w14:paraId="1171C116" w14:textId="77777777" w:rsidR="005D10C7" w:rsidRDefault="005D10C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276174"/>
    <w:multiLevelType w:val="hybridMultilevel"/>
    <w:tmpl w:val="C518C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A27F6"/>
    <w:multiLevelType w:val="hybridMultilevel"/>
    <w:tmpl w:val="7168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777B0"/>
    <w:multiLevelType w:val="hybridMultilevel"/>
    <w:tmpl w:val="ECD8B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5642F1"/>
    <w:multiLevelType w:val="hybridMultilevel"/>
    <w:tmpl w:val="957C5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224AA"/>
    <w:multiLevelType w:val="hybridMultilevel"/>
    <w:tmpl w:val="8F2A9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25834">
    <w:abstractNumId w:val="9"/>
  </w:num>
  <w:num w:numId="2" w16cid:durableId="1059985127">
    <w:abstractNumId w:val="9"/>
    <w:lvlOverride w:ilvl="0">
      <w:startOverride w:val="1"/>
    </w:lvlOverride>
  </w:num>
  <w:num w:numId="3" w16cid:durableId="1362434990">
    <w:abstractNumId w:val="9"/>
    <w:lvlOverride w:ilvl="0">
      <w:startOverride w:val="1"/>
    </w:lvlOverride>
  </w:num>
  <w:num w:numId="4" w16cid:durableId="1277131488">
    <w:abstractNumId w:val="9"/>
    <w:lvlOverride w:ilvl="0">
      <w:startOverride w:val="1"/>
    </w:lvlOverride>
  </w:num>
  <w:num w:numId="5" w16cid:durableId="1740907806">
    <w:abstractNumId w:val="15"/>
  </w:num>
  <w:num w:numId="6" w16cid:durableId="593978818">
    <w:abstractNumId w:val="7"/>
  </w:num>
  <w:num w:numId="7" w16cid:durableId="1439568995">
    <w:abstractNumId w:val="6"/>
  </w:num>
  <w:num w:numId="8" w16cid:durableId="849488434">
    <w:abstractNumId w:val="5"/>
  </w:num>
  <w:num w:numId="9" w16cid:durableId="739327638">
    <w:abstractNumId w:val="4"/>
  </w:num>
  <w:num w:numId="10" w16cid:durableId="406463951">
    <w:abstractNumId w:val="8"/>
  </w:num>
  <w:num w:numId="11" w16cid:durableId="334458144">
    <w:abstractNumId w:val="3"/>
  </w:num>
  <w:num w:numId="12" w16cid:durableId="1636720320">
    <w:abstractNumId w:val="2"/>
  </w:num>
  <w:num w:numId="13" w16cid:durableId="218782742">
    <w:abstractNumId w:val="1"/>
  </w:num>
  <w:num w:numId="14" w16cid:durableId="526792520">
    <w:abstractNumId w:val="0"/>
  </w:num>
  <w:num w:numId="15" w16cid:durableId="964239347">
    <w:abstractNumId w:val="11"/>
  </w:num>
  <w:num w:numId="16" w16cid:durableId="1703361744">
    <w:abstractNumId w:val="12"/>
  </w:num>
  <w:num w:numId="17" w16cid:durableId="720790263">
    <w:abstractNumId w:val="14"/>
  </w:num>
  <w:num w:numId="18" w16cid:durableId="1662612988">
    <w:abstractNumId w:val="13"/>
  </w:num>
  <w:num w:numId="19" w16cid:durableId="1392749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63"/>
    <w:rsid w:val="000C0CA7"/>
    <w:rsid w:val="000F2762"/>
    <w:rsid w:val="00126049"/>
    <w:rsid w:val="0014523F"/>
    <w:rsid w:val="001718B3"/>
    <w:rsid w:val="0022653D"/>
    <w:rsid w:val="00254924"/>
    <w:rsid w:val="002563E8"/>
    <w:rsid w:val="00260D3F"/>
    <w:rsid w:val="002902DB"/>
    <w:rsid w:val="00300F6C"/>
    <w:rsid w:val="00315B2A"/>
    <w:rsid w:val="0033108B"/>
    <w:rsid w:val="00376D75"/>
    <w:rsid w:val="003D5864"/>
    <w:rsid w:val="004827F9"/>
    <w:rsid w:val="00526C73"/>
    <w:rsid w:val="005B6B04"/>
    <w:rsid w:val="005D10C7"/>
    <w:rsid w:val="005E2B66"/>
    <w:rsid w:val="00610D7A"/>
    <w:rsid w:val="00650306"/>
    <w:rsid w:val="00656403"/>
    <w:rsid w:val="00693B17"/>
    <w:rsid w:val="007461D3"/>
    <w:rsid w:val="00762CE4"/>
    <w:rsid w:val="00797C46"/>
    <w:rsid w:val="007B34F9"/>
    <w:rsid w:val="00843164"/>
    <w:rsid w:val="00854E7D"/>
    <w:rsid w:val="008551F7"/>
    <w:rsid w:val="008A74DF"/>
    <w:rsid w:val="008B5DC0"/>
    <w:rsid w:val="00931654"/>
    <w:rsid w:val="00A05BFD"/>
    <w:rsid w:val="00A343DD"/>
    <w:rsid w:val="00A432CF"/>
    <w:rsid w:val="00A53714"/>
    <w:rsid w:val="00A82DCC"/>
    <w:rsid w:val="00A91977"/>
    <w:rsid w:val="00C02E26"/>
    <w:rsid w:val="00C067C5"/>
    <w:rsid w:val="00C34A63"/>
    <w:rsid w:val="00C53191"/>
    <w:rsid w:val="00CC05D9"/>
    <w:rsid w:val="00CC0874"/>
    <w:rsid w:val="00CD7582"/>
    <w:rsid w:val="00D0020C"/>
    <w:rsid w:val="00D03C5E"/>
    <w:rsid w:val="00D06E8C"/>
    <w:rsid w:val="00D1232A"/>
    <w:rsid w:val="00D568D3"/>
    <w:rsid w:val="00D65641"/>
    <w:rsid w:val="00D81F4E"/>
    <w:rsid w:val="00DB4624"/>
    <w:rsid w:val="00DB5CF9"/>
    <w:rsid w:val="00DE51D6"/>
    <w:rsid w:val="00E42361"/>
    <w:rsid w:val="00E67E00"/>
    <w:rsid w:val="00E76367"/>
    <w:rsid w:val="00ED212E"/>
    <w:rsid w:val="00F25533"/>
    <w:rsid w:val="00F30A68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D948"/>
  <w15:chartTrackingRefBased/>
  <w15:docId w15:val="{DC88366A-B6EC-4C21-8827-131D429E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34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dong-nguyen-b531a9191/" TargetMode="External"/><Relationship Id="rId18" Type="http://schemas.openxmlformats.org/officeDocument/2006/relationships/hyperlink" Target="https://donggo-git.github.io/shoes-selling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eather-app124.herokuapp.com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donggo-git" TargetMode="External"/><Relationship Id="rId17" Type="http://schemas.openxmlformats.org/officeDocument/2006/relationships/hyperlink" Target="https://donggo-git.github.io/shoes-selling/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onggo-git/netflix-clone" TargetMode="External"/><Relationship Id="rId20" Type="http://schemas.openxmlformats.org/officeDocument/2006/relationships/hyperlink" Target="https://donggo-git.github.io/weather-app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onggnguyen12@gmail.com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donggo-git.github.io/netflix-clone-app/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github.com/donggo-git/shoes-sell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nggo-git.github.io/netflix-clone-app/" TargetMode="External"/><Relationship Id="rId22" Type="http://schemas.openxmlformats.org/officeDocument/2006/relationships/hyperlink" Target="https://github.com/donggo-git/weather-ap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ttt\AppData\Local\Temp\tf0291946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998180176A4E34BF552181C553B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2B1C6-1798-4C78-95FC-271DD9E7B6BE}"/>
      </w:docPartPr>
      <w:docPartBody>
        <w:p w:rsidR="00BF7276" w:rsidRDefault="0034062B">
          <w:pPr>
            <w:pStyle w:val="7A998180176A4E34BF552181C553B626"/>
          </w:pPr>
          <w:r w:rsidRPr="00843164">
            <w:t>Skills &amp; Abilities</w:t>
          </w:r>
        </w:p>
      </w:docPartBody>
    </w:docPart>
    <w:docPart>
      <w:docPartPr>
        <w:name w:val="BC7B38EB74224E99AA2BB9A12F675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3A2EE-87B3-4023-95C8-4032EBB5D0B2}"/>
      </w:docPartPr>
      <w:docPartBody>
        <w:p w:rsidR="00BF7276" w:rsidRDefault="0034062B">
          <w:pPr>
            <w:pStyle w:val="BC7B38EB74224E99AA2BB9A12F675F9F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AE"/>
    <w:rsid w:val="001B3AB4"/>
    <w:rsid w:val="002A6E0A"/>
    <w:rsid w:val="0034062B"/>
    <w:rsid w:val="003E31D6"/>
    <w:rsid w:val="00481AAE"/>
    <w:rsid w:val="006669D9"/>
    <w:rsid w:val="008D4E30"/>
    <w:rsid w:val="00B23113"/>
    <w:rsid w:val="00BF7276"/>
    <w:rsid w:val="00E1781C"/>
    <w:rsid w:val="00F6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998180176A4E34BF552181C553B626">
    <w:name w:val="7A998180176A4E34BF552181C553B626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BC7B38EB74224E99AA2BB9A12F675F9F">
    <w:name w:val="BC7B38EB74224E99AA2BB9A12F675F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E175BA-E6F6-4CED-B205-70BDADD7AF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0A99BC-CF1C-4A2A-90F1-837BE596B6DA}">
  <ds:schemaRefs>
    <ds:schemaRef ds:uri="http://purl.org/dc/elements/1.1/"/>
    <ds:schemaRef ds:uri="http://schemas.microsoft.com/office/2006/metadata/properties"/>
    <ds:schemaRef ds:uri="40262f94-9f35-4ac3-9a90-690165a166b7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a4f35948-e619-41b3-aa29-22878b09cfd2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tf02919464_win32</Template>
  <TotalTime>301</TotalTime>
  <Pages>2</Pages>
  <Words>351</Words>
  <Characters>2004</Characters>
  <Application>Microsoft Office Word</Application>
  <DocSecurity>2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dlttt</dc:creator>
  <cp:lastModifiedBy>Nguyen, Dong</cp:lastModifiedBy>
  <cp:revision>11</cp:revision>
  <cp:lastPrinted>2021-10-14T19:55:00Z</cp:lastPrinted>
  <dcterms:created xsi:type="dcterms:W3CDTF">2021-07-25T18:48:00Z</dcterms:created>
  <dcterms:modified xsi:type="dcterms:W3CDTF">2022-05-01T19:51:00Z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_MarkAsFinal">
    <vt:bool>true</vt:bool>
  </property>
</Properties>
</file>